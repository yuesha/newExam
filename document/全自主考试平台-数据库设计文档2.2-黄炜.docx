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A1" w:rsidRPr="00387A74" w:rsidRDefault="00571D66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版本号：</w:t>
      </w:r>
      <w:r w:rsidRPr="00387A74">
        <w:rPr>
          <w:rFonts w:ascii="仿宋" w:hAnsi="仿宋"/>
        </w:rPr>
        <w:t>exam2.0</w:t>
      </w:r>
    </w:p>
    <w:p w:rsidR="007810A1" w:rsidRPr="00387A74" w:rsidRDefault="00571D66" w:rsidP="007810A1">
      <w:pPr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文档号：</w:t>
      </w:r>
      <w:r w:rsidRPr="00387A74">
        <w:rPr>
          <w:rFonts w:ascii="仿宋" w:hAnsi="仿宋"/>
        </w:rPr>
        <w:t xml:space="preserve"> d001</w:t>
      </w:r>
    </w:p>
    <w:p w:rsidR="007810A1" w:rsidRPr="00387A74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全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自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主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考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试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平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台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</w:rPr>
      </w:pPr>
      <w:r w:rsidRPr="00387A74">
        <w:rPr>
          <w:rFonts w:ascii="仿宋" w:hAnsi="仿宋" w:hint="eastAsia"/>
          <w:sz w:val="36"/>
        </w:rPr>
        <w:t>数据库设计方案</w:t>
      </w:r>
      <w:r w:rsidRPr="00387A74">
        <w:rPr>
          <w:rFonts w:ascii="仿宋" w:hAnsi="仿宋"/>
          <w:sz w:val="24"/>
        </w:rPr>
        <w:t>(v2.0)</w:t>
      </w:r>
    </w:p>
    <w:p w:rsidR="007810A1" w:rsidRPr="00387A74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387A74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387A74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387A74">
        <w:rPr>
          <w:rFonts w:ascii="仿宋" w:hAnsi="仿宋" w:hint="eastAsia"/>
          <w:sz w:val="32"/>
          <w:szCs w:val="28"/>
        </w:rPr>
        <w:t>：</w:t>
      </w:r>
      <w:r w:rsidR="00C5203F" w:rsidRPr="00387A74">
        <w:rPr>
          <w:rFonts w:ascii="仿宋" w:hAnsi="仿宋" w:hint="eastAsia"/>
          <w:sz w:val="32"/>
          <w:szCs w:val="28"/>
          <w:u w:val="single"/>
        </w:rPr>
        <w:t xml:space="preserve">   </w:t>
      </w:r>
      <w:r w:rsidRPr="00387A74">
        <w:rPr>
          <w:rFonts w:ascii="仿宋" w:hAnsi="仿宋"/>
          <w:sz w:val="32"/>
          <w:szCs w:val="28"/>
          <w:u w:val="single"/>
        </w:rPr>
        <w:t xml:space="preserve">  </w:t>
      </w:r>
      <w:r w:rsidRPr="00387A74">
        <w:rPr>
          <w:rFonts w:ascii="仿宋" w:hAnsi="仿宋"/>
          <w:sz w:val="36"/>
          <w:szCs w:val="28"/>
          <w:u w:val="single"/>
        </w:rPr>
        <w:t xml:space="preserve">     </w:t>
      </w:r>
      <w:r w:rsidRPr="00387A74">
        <w:rPr>
          <w:rFonts w:ascii="仿宋" w:hAnsi="仿宋" w:hint="eastAsia"/>
          <w:sz w:val="36"/>
          <w:szCs w:val="28"/>
          <w:u w:val="single"/>
        </w:rPr>
        <w:t>黄炜</w:t>
      </w:r>
      <w:r w:rsidRPr="00387A74">
        <w:rPr>
          <w:rFonts w:ascii="仿宋" w:hAnsi="仿宋"/>
          <w:sz w:val="36"/>
          <w:szCs w:val="28"/>
          <w:u w:val="single"/>
        </w:rPr>
        <w:t xml:space="preserve">         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387A74">
        <w:rPr>
          <w:rFonts w:ascii="仿宋" w:hAnsi="仿宋" w:hint="eastAsia"/>
          <w:sz w:val="32"/>
          <w:szCs w:val="28"/>
        </w:rPr>
        <w:t>开发日期：</w:t>
      </w:r>
      <w:r w:rsidRPr="00387A74">
        <w:rPr>
          <w:rFonts w:ascii="仿宋" w:hAnsi="仿宋"/>
          <w:sz w:val="32"/>
          <w:szCs w:val="28"/>
          <w:u w:val="single"/>
        </w:rPr>
        <w:t xml:space="preserve">       2019.9.3         </w:t>
      </w:r>
      <w:r w:rsidR="004711EF" w:rsidRPr="00387A74">
        <w:rPr>
          <w:rFonts w:ascii="仿宋" w:hAnsi="仿宋"/>
          <w:sz w:val="32"/>
          <w:szCs w:val="28"/>
          <w:u w:val="single"/>
        </w:rPr>
        <w:t xml:space="preserve"> </w:t>
      </w: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387A74" w:rsidRDefault="00571D66">
          <w:pPr>
            <w:pStyle w:val="TOC"/>
            <w:ind w:firstLine="560"/>
            <w:rPr>
              <w:rFonts w:ascii="仿宋" w:eastAsia="仿宋" w:hAnsi="仿宋"/>
            </w:rPr>
          </w:pPr>
          <w:r w:rsidRPr="00387A74">
            <w:rPr>
              <w:rFonts w:ascii="仿宋" w:eastAsia="仿宋" w:hAnsi="仿宋"/>
              <w:lang w:val="zh-CN"/>
            </w:rPr>
            <w:t>目录</w:t>
          </w:r>
        </w:p>
        <w:p w:rsidR="003E010B" w:rsidRPr="00387A74" w:rsidRDefault="0027549D">
          <w:pPr>
            <w:pStyle w:val="20"/>
            <w:tabs>
              <w:tab w:val="left" w:pos="1470"/>
              <w:tab w:val="right" w:leader="dot" w:pos="9344"/>
            </w:tabs>
            <w:ind w:left="560" w:firstLine="562"/>
            <w:rPr>
              <w:rFonts w:ascii="仿宋" w:hAnsi="仿宋"/>
              <w:noProof/>
              <w:sz w:val="21"/>
              <w:szCs w:val="22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begin"/>
          </w:r>
          <w:r w:rsidRPr="00387A74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387A74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20061571" w:history="1">
            <w:r w:rsidR="00571D66" w:rsidRPr="00387A74">
              <w:rPr>
                <w:rStyle w:val="a6"/>
                <w:rFonts w:ascii="仿宋" w:hAnsi="仿宋"/>
                <w:noProof/>
              </w:rPr>
              <w:t>1.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6"/>
                <w:rFonts w:ascii="仿宋" w:hAnsi="仿宋"/>
                <w:noProof/>
              </w:rPr>
              <w:t>manage(管理员信息数据表)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_Toc20061571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3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CD7B83">
          <w:pPr>
            <w:pStyle w:val="20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2" w:history="1">
            <w:r w:rsidR="00571D66" w:rsidRPr="00387A74">
              <w:rPr>
                <w:rStyle w:val="a6"/>
                <w:rFonts w:ascii="仿宋" w:hAnsi="仿宋"/>
                <w:noProof/>
              </w:rPr>
              <w:t>2.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6"/>
                <w:rFonts w:ascii="仿宋" w:hAnsi="仿宋"/>
                <w:noProof/>
              </w:rPr>
              <w:t>manage_log(管理员操作日志信息数据表)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_Toc20061572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3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CD7B83">
          <w:pPr>
            <w:pStyle w:val="20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3" w:history="1">
            <w:r w:rsidR="00571D66" w:rsidRPr="00387A74">
              <w:rPr>
                <w:rStyle w:val="a6"/>
                <w:rFonts w:ascii="仿宋" w:hAnsi="仿宋"/>
                <w:noProof/>
              </w:rPr>
              <w:t>3.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6"/>
                <w:rFonts w:ascii="仿宋" w:hAnsi="仿宋"/>
                <w:noProof/>
              </w:rPr>
              <w:t>exam(考试信息数据表)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_Toc20061573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4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CD7B83">
          <w:pPr>
            <w:pStyle w:val="20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4" w:history="1">
            <w:r w:rsidR="00571D66" w:rsidRPr="00387A74">
              <w:rPr>
                <w:rStyle w:val="a6"/>
                <w:rFonts w:ascii="仿宋" w:hAnsi="仿宋"/>
                <w:noProof/>
              </w:rPr>
              <w:t>4.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6"/>
                <w:rFonts w:ascii="仿宋" w:hAnsi="仿宋"/>
                <w:noProof/>
              </w:rPr>
              <w:t>users(人员信息数据表)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_Toc20061574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4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CD7B83">
          <w:pPr>
            <w:pStyle w:val="20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5" w:history="1">
            <w:r w:rsidR="00571D66" w:rsidRPr="00387A74">
              <w:rPr>
                <w:rStyle w:val="a6"/>
                <w:rFonts w:ascii="仿宋" w:hAnsi="仿宋"/>
                <w:noProof/>
              </w:rPr>
              <w:t>5.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6"/>
                <w:rFonts w:ascii="仿宋" w:hAnsi="仿宋"/>
                <w:noProof/>
              </w:rPr>
              <w:t>pic_info(图片信息数据表)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_Toc20061575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5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27549D" w:rsidRPr="00387A74" w:rsidRDefault="0027549D">
          <w:pPr>
            <w:ind w:firstLine="562"/>
            <w:rPr>
              <w:rFonts w:ascii="仿宋" w:hAnsi="仿宋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387A74" w:rsidRDefault="00A53D4E" w:rsidP="007810A1">
      <w:pPr>
        <w:ind w:firstLineChars="0" w:firstLine="0"/>
        <w:rPr>
          <w:rFonts w:ascii="仿宋" w:hAnsi="仿宋"/>
        </w:rPr>
      </w:pP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bookmarkStart w:id="0" w:name="_Toc20061571"/>
      <w:r w:rsidRPr="00387A74">
        <w:rPr>
          <w:rFonts w:ascii="仿宋" w:hAnsi="仿宋" w:hint="eastAsia"/>
        </w:rPr>
        <w:lastRenderedPageBreak/>
        <w:t>便携企业版数据表（基础）</w:t>
      </w:r>
    </w:p>
    <w:p w:rsidR="00A82FC3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manage(</w:t>
      </w:r>
      <w:r w:rsidRPr="00387A74">
        <w:rPr>
          <w:rFonts w:ascii="仿宋" w:hAnsi="仿宋" w:hint="eastAsia"/>
        </w:rPr>
        <w:t>管理员信息数据表</w:t>
      </w:r>
      <w:r w:rsidRPr="00387A74">
        <w:rPr>
          <w:rFonts w:ascii="仿宋" w:hAnsi="仿宋"/>
        </w:rPr>
        <w:t>)</w:t>
      </w:r>
      <w:bookmarkEnd w:id="0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387A74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387A74" w:rsidTr="00A85988">
        <w:tc>
          <w:tcPr>
            <w:tcW w:w="700" w:type="dxa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9F3F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updated_at</w:t>
            </w:r>
            <w:proofErr w:type="spellEnd"/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4583" w:rsidRPr="00387A74" w:rsidTr="00B55414">
        <w:tc>
          <w:tcPr>
            <w:tcW w:w="700" w:type="dxa"/>
            <w:vAlign w:val="center"/>
          </w:tcPr>
          <w:p w:rsidR="00FE4583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47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Pr="00387A74" w:rsidRDefault="00571D66" w:rsidP="0096696F">
      <w:pPr>
        <w:pStyle w:val="2"/>
        <w:rPr>
          <w:rFonts w:ascii="仿宋" w:hAnsi="仿宋"/>
        </w:rPr>
      </w:pPr>
      <w:bookmarkStart w:id="1" w:name="_Toc20061572"/>
      <w:proofErr w:type="spellStart"/>
      <w:r w:rsidRPr="00387A74">
        <w:rPr>
          <w:rFonts w:ascii="仿宋" w:hAnsi="仿宋"/>
        </w:rPr>
        <w:t>manage_log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管理员操作日志信息数据表</w:t>
      </w:r>
      <w:r w:rsidRPr="00387A74">
        <w:rPr>
          <w:rFonts w:ascii="仿宋" w:hAnsi="仿宋"/>
        </w:rPr>
        <w:t>)</w:t>
      </w:r>
      <w:bookmarkEnd w:id="1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387A74" w:rsidTr="00C23F4B">
        <w:tc>
          <w:tcPr>
            <w:tcW w:w="846" w:type="dxa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同表</w:t>
            </w:r>
            <w:r w:rsidRPr="00387A74">
              <w:rPr>
                <w:rFonts w:ascii="仿宋" w:hAnsi="仿宋"/>
                <w:sz w:val="24"/>
              </w:rPr>
              <w:t>manages</w:t>
            </w:r>
            <w:r w:rsidRPr="00387A74">
              <w:rPr>
                <w:rFonts w:ascii="仿宋" w:hAnsi="仿宋" w:hint="eastAsia"/>
                <w:sz w:val="24"/>
              </w:rPr>
              <w:t>表</w:t>
            </w:r>
            <w:r w:rsidRPr="00387A74">
              <w:rPr>
                <w:rFonts w:ascii="仿宋" w:hAnsi="仿宋"/>
                <w:sz w:val="24"/>
              </w:rPr>
              <w:t>id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action_ip</w:t>
            </w:r>
            <w:proofErr w:type="spellEnd"/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(20)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</w:t>
            </w:r>
            <w:proofErr w:type="spellStart"/>
            <w:r w:rsidRPr="00387A74">
              <w:rPr>
                <w:rFonts w:ascii="仿宋" w:hAnsi="仿宋"/>
                <w:sz w:val="24"/>
              </w:rPr>
              <w:t>ip</w:t>
            </w:r>
            <w:proofErr w:type="spellEnd"/>
            <w:r w:rsidRPr="00387A74"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action_time</w:t>
            </w:r>
            <w:proofErr w:type="spellEnd"/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</w:rPr>
              <w:t>(1)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0:</w:t>
            </w:r>
            <w:r w:rsidRPr="00387A74">
              <w:rPr>
                <w:rFonts w:ascii="仿宋" w:hAnsi="仿宋" w:hint="eastAsia"/>
                <w:sz w:val="24"/>
              </w:rPr>
              <w:t>登录成功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1:</w:t>
            </w:r>
            <w:r w:rsidRPr="00387A74">
              <w:rPr>
                <w:rFonts w:ascii="仿宋" w:hAnsi="仿宋" w:hint="eastAsia"/>
                <w:sz w:val="24"/>
              </w:rPr>
              <w:t>更新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2:</w:t>
            </w:r>
            <w:r w:rsidRPr="00387A74">
              <w:rPr>
                <w:rFonts w:ascii="仿宋" w:hAnsi="仿宋" w:hint="eastAsia"/>
                <w:sz w:val="24"/>
              </w:rPr>
              <w:t>删除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3:</w:t>
            </w:r>
            <w:r w:rsidRPr="00387A74">
              <w:rPr>
                <w:rFonts w:ascii="仿宋" w:hAnsi="仿宋" w:hint="eastAsia"/>
                <w:sz w:val="24"/>
              </w:rPr>
              <w:t>登出</w:t>
            </w:r>
          </w:p>
          <w:p w:rsidR="008B3D97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4:</w:t>
            </w:r>
            <w:r w:rsidRPr="00387A74">
              <w:rPr>
                <w:rFonts w:ascii="仿宋" w:hAnsi="仿宋" w:hint="eastAsia"/>
                <w:sz w:val="24"/>
              </w:rPr>
              <w:t>尝试登录，密码错误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last_sql</w:t>
            </w:r>
            <w:proofErr w:type="spellEnd"/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操作的</w:t>
            </w:r>
            <w:proofErr w:type="spellStart"/>
            <w:r w:rsidRPr="00387A74">
              <w:rPr>
                <w:rFonts w:ascii="仿宋" w:hAnsi="仿宋"/>
                <w:sz w:val="24"/>
              </w:rPr>
              <w:t>sql</w:t>
            </w:r>
            <w:proofErr w:type="spellEnd"/>
            <w:r w:rsidRPr="00387A74">
              <w:rPr>
                <w:rFonts w:ascii="仿宋" w:hAnsi="仿宋" w:hint="eastAsia"/>
                <w:sz w:val="24"/>
              </w:rPr>
              <w:t>语句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B309E" w:rsidRPr="00387A74" w:rsidTr="00C23F4B">
        <w:tc>
          <w:tcPr>
            <w:tcW w:w="846" w:type="dxa"/>
            <w:vAlign w:val="center"/>
          </w:tcPr>
          <w:p w:rsidR="009B309E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Pr="00387A74" w:rsidRDefault="00571D66" w:rsidP="0096696F">
      <w:pPr>
        <w:pStyle w:val="2"/>
        <w:rPr>
          <w:rFonts w:ascii="仿宋" w:hAnsi="仿宋"/>
        </w:rPr>
      </w:pPr>
      <w:bookmarkStart w:id="2" w:name="_Toc20061573"/>
      <w:r w:rsidRPr="00387A74">
        <w:rPr>
          <w:rFonts w:ascii="仿宋" w:hAnsi="仿宋"/>
        </w:rPr>
        <w:t>exam(</w:t>
      </w:r>
      <w:r w:rsidRPr="00387A74">
        <w:rPr>
          <w:rFonts w:ascii="仿宋" w:hAnsi="仿宋" w:hint="eastAsia"/>
        </w:rPr>
        <w:t>考试信息数据表</w:t>
      </w:r>
      <w:r w:rsidRPr="00387A74">
        <w:rPr>
          <w:rFonts w:ascii="仿宋" w:hAnsi="仿宋"/>
        </w:rPr>
        <w:t>)</w:t>
      </w:r>
      <w:bookmarkEnd w:id="2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23"/>
        <w:gridCol w:w="2976"/>
        <w:gridCol w:w="1687"/>
        <w:gridCol w:w="1404"/>
        <w:gridCol w:w="2561"/>
      </w:tblGrid>
      <w:tr w:rsidR="00C23F4B" w:rsidRPr="00387A74" w:rsidTr="008B05D2">
        <w:tc>
          <w:tcPr>
            <w:tcW w:w="765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54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799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387A74" w:rsidTr="008B05D2">
        <w:tc>
          <w:tcPr>
            <w:tcW w:w="765" w:type="dxa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54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553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799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542" w:type="dxa"/>
          </w:tcPr>
          <w:p w:rsidR="000828C5" w:rsidRPr="00387A74" w:rsidRDefault="006A5940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pattern_</w:t>
            </w:r>
            <w:r>
              <w:rPr>
                <w:rFonts w:ascii="仿宋" w:hAnsi="仿宋" w:hint="eastAsia"/>
                <w:sz w:val="24"/>
              </w:rPr>
              <w:t>tag</w:t>
            </w:r>
            <w:bookmarkStart w:id="3" w:name="_GoBack"/>
            <w:bookmarkEnd w:id="3"/>
            <w:proofErr w:type="spellEnd"/>
          </w:p>
        </w:tc>
        <w:tc>
          <w:tcPr>
            <w:tcW w:w="1692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553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2799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:1:</w:t>
            </w:r>
            <w:r w:rsidRPr="00387A74">
              <w:rPr>
                <w:rFonts w:ascii="仿宋" w:hAnsi="仿宋" w:hint="eastAsia"/>
                <w:sz w:val="24"/>
              </w:rPr>
              <w:t>便捷企业版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  <w:r w:rsidRPr="00387A74">
              <w:rPr>
                <w:rFonts w:ascii="仿宋" w:hAnsi="仿宋" w:hint="eastAsia"/>
                <w:sz w:val="24"/>
              </w:rPr>
              <w:t>：青春校园版</w:t>
            </w:r>
          </w:p>
          <w:p w:rsidR="00F33ADA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（不同的系统模式采用不同的菜单）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organizer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bg_color</w:t>
            </w:r>
            <w:proofErr w:type="spellEnd"/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char(32)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网站背景颜色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默认为</w:t>
            </w:r>
            <w:r w:rsidRPr="00387A74"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description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text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网站说明信息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070E3" w:rsidRPr="00387A74" w:rsidTr="008B05D2">
        <w:tc>
          <w:tcPr>
            <w:tcW w:w="765" w:type="dxa"/>
            <w:vAlign w:val="center"/>
          </w:tcPr>
          <w:p w:rsidR="00B070E3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54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icp</w:t>
            </w:r>
            <w:proofErr w:type="spellEnd"/>
          </w:p>
        </w:tc>
        <w:tc>
          <w:tcPr>
            <w:tcW w:w="169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(20)</w:t>
            </w:r>
          </w:p>
        </w:tc>
        <w:tc>
          <w:tcPr>
            <w:tcW w:w="1553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备案号</w:t>
            </w:r>
          </w:p>
        </w:tc>
        <w:tc>
          <w:tcPr>
            <w:tcW w:w="2799" w:type="dxa"/>
            <w:vAlign w:val="center"/>
          </w:tcPr>
          <w:p w:rsidR="00B070E3" w:rsidRPr="00387A74" w:rsidRDefault="00B070E3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switch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pStyle w:val="ab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proofErr w:type="spellStart"/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int</w:t>
            </w:r>
            <w:proofErr w:type="spellEnd"/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 xml:space="preserve">(1)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pStyle w:val="ab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默认</w:t>
            </w: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:0: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正常运行</w:t>
            </w:r>
          </w:p>
          <w:p w:rsidR="000828C5" w:rsidRPr="00387A74" w:rsidRDefault="00571D66" w:rsidP="000828C5">
            <w:pPr>
              <w:pStyle w:val="ab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1: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维护中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Draw_the_order</w:t>
            </w:r>
            <w:proofErr w:type="spellEnd"/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  <w:proofErr w:type="spellEnd"/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Topic_distribution</w:t>
            </w:r>
            <w:proofErr w:type="spellEnd"/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(255)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  <w:proofErr w:type="spellEnd"/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lastRenderedPageBreak/>
              <w:t>13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  <w:proofErr w:type="spellEnd"/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</w:t>
            </w:r>
            <w:proofErr w:type="gramStart"/>
            <w:r w:rsidRPr="00387A74">
              <w:rPr>
                <w:rFonts w:ascii="仿宋" w:hAnsi="仿宋" w:hint="eastAsia"/>
                <w:sz w:val="24"/>
                <w:szCs w:val="24"/>
              </w:rPr>
              <w:t>标识位</w:t>
            </w:r>
            <w:proofErr w:type="gramEnd"/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  <w:r w:rsidRPr="00387A74">
              <w:rPr>
                <w:rFonts w:ascii="仿宋" w:eastAsia="仿宋" w:hAnsi="仿宋" w:hint="eastAsia"/>
              </w:rPr>
              <w:t>:</w:t>
            </w:r>
          </w:p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  <w:proofErr w:type="spellEnd"/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</w:t>
            </w:r>
            <w:proofErr w:type="gramStart"/>
            <w:r w:rsidRPr="00387A74">
              <w:rPr>
                <w:rFonts w:ascii="仿宋" w:hAnsi="仿宋" w:hint="eastAsia"/>
                <w:sz w:val="24"/>
                <w:szCs w:val="24"/>
              </w:rPr>
              <w:t>标识位</w:t>
            </w:r>
            <w:proofErr w:type="gramEnd"/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8B05D2" w:rsidRPr="00387A74" w:rsidRDefault="008B05D2" w:rsidP="008B05D2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54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553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799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86" w:type="dxa"/>
            <w:gridSpan w:val="4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如果是企业版</w:t>
            </w:r>
            <w:r w:rsidRPr="00387A74">
              <w:rPr>
                <w:rFonts w:ascii="仿宋" w:hAnsi="仿宋"/>
                <w:sz w:val="24"/>
              </w:rPr>
              <w:t>9-14</w:t>
            </w:r>
            <w:r w:rsidRPr="00387A74">
              <w:rPr>
                <w:rFonts w:ascii="仿宋" w:hAnsi="仿宋" w:hint="eastAsia"/>
                <w:sz w:val="24"/>
              </w:rPr>
              <w:t>字段可用，校园版</w:t>
            </w:r>
            <w:proofErr w:type="gramStart"/>
            <w:r w:rsidRPr="00387A74">
              <w:rPr>
                <w:rFonts w:ascii="仿宋" w:hAnsi="仿宋" w:hint="eastAsia"/>
                <w:sz w:val="24"/>
              </w:rPr>
              <w:t>不</w:t>
            </w:r>
            <w:proofErr w:type="gramEnd"/>
            <w:r w:rsidRPr="00387A74">
              <w:rPr>
                <w:rFonts w:ascii="仿宋" w:hAnsi="仿宋" w:hint="eastAsia"/>
                <w:sz w:val="24"/>
              </w:rPr>
              <w:t>可用</w:t>
            </w:r>
          </w:p>
        </w:tc>
      </w:tr>
    </w:tbl>
    <w:p w:rsidR="00F5475C" w:rsidRPr="00387A74" w:rsidRDefault="00571D66" w:rsidP="0096696F">
      <w:pPr>
        <w:pStyle w:val="2"/>
        <w:rPr>
          <w:rFonts w:ascii="仿宋" w:hAnsi="仿宋"/>
        </w:rPr>
      </w:pPr>
      <w:bookmarkStart w:id="4" w:name="_Toc20061574"/>
      <w:r w:rsidRPr="00387A74">
        <w:rPr>
          <w:rFonts w:ascii="仿宋" w:hAnsi="仿宋"/>
        </w:rPr>
        <w:t>users(</w:t>
      </w:r>
      <w:r w:rsidRPr="00387A74">
        <w:rPr>
          <w:rFonts w:ascii="仿宋" w:hAnsi="仿宋" w:hint="eastAsia"/>
        </w:rPr>
        <w:t>人员信息数据表</w:t>
      </w:r>
      <w:r w:rsidRPr="00387A74">
        <w:rPr>
          <w:rFonts w:ascii="仿宋" w:hAnsi="仿宋"/>
        </w:rPr>
        <w:t>)</w:t>
      </w:r>
      <w:bookmarkEnd w:id="4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s_num</w:t>
            </w:r>
            <w:proofErr w:type="spellEnd"/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(20)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默认格式为</w:t>
            </w:r>
            <w:r w:rsidRPr="00387A74">
              <w:rPr>
                <w:rFonts w:ascii="仿宋" w:hAnsi="仿宋"/>
                <w:sz w:val="24"/>
              </w:rPr>
              <w:t>f0001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FB560F" w:rsidRPr="00387A74" w:rsidRDefault="00FB560F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sex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人员性别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男</w:t>
            </w:r>
          </w:p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card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人员凭证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  <w:color w:val="FF0000"/>
              </w:rPr>
              <w:t>必须是唯一的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pw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A7286" w:rsidRPr="00387A74" w:rsidTr="00B55414">
        <w:tc>
          <w:tcPr>
            <w:tcW w:w="846" w:type="dxa"/>
            <w:vAlign w:val="center"/>
          </w:tcPr>
          <w:p w:rsidR="006A7286" w:rsidRPr="00387A74" w:rsidRDefault="00571D66" w:rsidP="006A72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src</w:t>
            </w:r>
            <w:proofErr w:type="spellEnd"/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(100) </w:t>
            </w:r>
          </w:p>
        </w:tc>
        <w:tc>
          <w:tcPr>
            <w:tcW w:w="1843" w:type="dxa"/>
            <w:vAlign w:val="center"/>
          </w:tcPr>
          <w:p w:rsidR="006A7286" w:rsidRPr="00387A74" w:rsidRDefault="00571D66" w:rsidP="006A728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人员照片地址</w:t>
            </w:r>
          </w:p>
        </w:tc>
        <w:tc>
          <w:tcPr>
            <w:tcW w:w="3260" w:type="dxa"/>
            <w:vAlign w:val="center"/>
          </w:tcPr>
          <w:p w:rsidR="006A7286" w:rsidRPr="00387A74" w:rsidRDefault="006A7286" w:rsidP="006A7286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type_id</w:t>
            </w:r>
            <w:proofErr w:type="spellEnd"/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人员分类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暂未分类</w:t>
            </w:r>
          </w:p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user_type</w:t>
            </w:r>
            <w:proofErr w:type="spellEnd"/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section_id</w:t>
            </w:r>
            <w:proofErr w:type="spellEnd"/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无部门</w:t>
            </w:r>
          </w:p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unix</w:t>
            </w:r>
            <w:proofErr w:type="spellEnd"/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l_time</w:t>
            </w:r>
            <w:proofErr w:type="spellEnd"/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最后登录时间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unix</w:t>
            </w:r>
            <w:proofErr w:type="spellEnd"/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A770FC" w:rsidRPr="00387A74" w:rsidTr="00B55414">
        <w:tc>
          <w:tcPr>
            <w:tcW w:w="846" w:type="dxa"/>
            <w:vAlign w:val="center"/>
          </w:tcPr>
          <w:p w:rsidR="00A770F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13</w:t>
            </w: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A770FC" w:rsidRPr="00387A74" w:rsidRDefault="00A770FC" w:rsidP="00B2634C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A770FC" w:rsidRPr="00387A74" w:rsidRDefault="00A770FC" w:rsidP="00B2634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B2634C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2634C" w:rsidRPr="00387A74" w:rsidRDefault="00571D66" w:rsidP="00B2634C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人员凭证必须是唯一的，可以为空，但是不能有重复的。</w:t>
            </w:r>
          </w:p>
        </w:tc>
      </w:tr>
    </w:tbl>
    <w:p w:rsidR="00FB560F" w:rsidRPr="00387A74" w:rsidRDefault="00571D66" w:rsidP="0096696F">
      <w:pPr>
        <w:pStyle w:val="2"/>
        <w:rPr>
          <w:rFonts w:ascii="仿宋" w:hAnsi="仿宋"/>
        </w:rPr>
      </w:pPr>
      <w:bookmarkStart w:id="5" w:name="_Toc20061575"/>
      <w:proofErr w:type="spellStart"/>
      <w:r w:rsidRPr="00387A74">
        <w:rPr>
          <w:rFonts w:ascii="仿宋" w:hAnsi="仿宋"/>
        </w:rPr>
        <w:t>pic_info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图片信息数据表</w:t>
      </w:r>
      <w:r w:rsidRPr="00387A74">
        <w:rPr>
          <w:rFonts w:ascii="仿宋" w:hAnsi="仿宋"/>
        </w:rPr>
        <w:t>)</w:t>
      </w:r>
      <w:bookmarkEnd w:id="5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502AEC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502AEC" w:rsidRPr="00387A74" w:rsidTr="00C23F4B">
        <w:tc>
          <w:tcPr>
            <w:tcW w:w="846" w:type="dxa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target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图片归类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1:banner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头图片</w:t>
            </w:r>
          </w:p>
          <w:p w:rsidR="00685975" w:rsidRPr="00387A74" w:rsidRDefault="00571D66" w:rsidP="006345C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 xml:space="preserve">2: 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src</w:t>
            </w:r>
            <w:proofErr w:type="spellEnd"/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(100)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图片地址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show_tag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 xml:space="preserve">(1)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删除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(64)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9777D5" w:rsidRPr="00387A74" w:rsidTr="00C23F4B">
        <w:tc>
          <w:tcPr>
            <w:tcW w:w="846" w:type="dxa"/>
            <w:vAlign w:val="center"/>
          </w:tcPr>
          <w:p w:rsidR="009777D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9777D5" w:rsidRPr="00387A74" w:rsidRDefault="009777D5" w:rsidP="0068597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9777D5" w:rsidRPr="00387A74" w:rsidRDefault="009777D5" w:rsidP="0068597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685975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questions(</w:t>
      </w:r>
      <w:r w:rsidRPr="00387A74">
        <w:rPr>
          <w:rFonts w:ascii="仿宋" w:hAnsi="仿宋" w:hint="eastAsia"/>
        </w:rPr>
        <w:t>试题信息数据表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9768C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9768C" w:rsidRPr="00387A74" w:rsidTr="00D63D5B">
        <w:tc>
          <w:tcPr>
            <w:tcW w:w="846" w:type="dxa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  <w:proofErr w:type="spellEnd"/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  <w:p w:rsidR="00C0080A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4:</w:t>
            </w:r>
            <w:r w:rsidRPr="00387A74">
              <w:rPr>
                <w:rFonts w:ascii="仿宋" w:eastAsia="仿宋" w:hAnsi="仿宋" w:hint="eastAsia"/>
              </w:rPr>
              <w:t>不定项选择题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  <w:proofErr w:type="spellEnd"/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warehouse_id</w:t>
            </w:r>
            <w:proofErr w:type="spellEnd"/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proofErr w:type="gramStart"/>
            <w:r w:rsidRPr="00387A74">
              <w:rPr>
                <w:rFonts w:ascii="仿宋" w:eastAsia="仿宋" w:hAnsi="仿宋" w:hint="eastAsia"/>
              </w:rPr>
              <w:t>无试题库</w:t>
            </w:r>
            <w:proofErr w:type="gramEnd"/>
          </w:p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proofErr w:type="gramStart"/>
            <w:r w:rsidRPr="00387A74">
              <w:rPr>
                <w:rFonts w:ascii="仿宋" w:eastAsia="仿宋" w:hAnsi="仿宋" w:hint="eastAsia"/>
              </w:rPr>
              <w:t>非零</w:t>
            </w:r>
            <w:proofErr w:type="gramEnd"/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question_warehouse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0F59F9" w:rsidRPr="00387A74" w:rsidRDefault="00571D66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(64)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7FEF" w:rsidRPr="00387A74" w:rsidTr="00D63D5B">
        <w:tc>
          <w:tcPr>
            <w:tcW w:w="846" w:type="dxa"/>
            <w:vAlign w:val="center"/>
          </w:tcPr>
          <w:p w:rsidR="000F7FEF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0F7FEF" w:rsidRPr="00387A74" w:rsidRDefault="000F7FEF" w:rsidP="000F59F9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0F7FEF" w:rsidRPr="00387A74" w:rsidRDefault="000F7FEF" w:rsidP="000F59F9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0F59F9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F59F9" w:rsidRPr="00387A74" w:rsidRDefault="000F59F9" w:rsidP="000F59F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49768C" w:rsidRPr="00387A74" w:rsidRDefault="00571D66" w:rsidP="0096696F">
      <w:pPr>
        <w:pStyle w:val="2"/>
        <w:rPr>
          <w:rFonts w:ascii="仿宋" w:hAnsi="仿宋"/>
        </w:rPr>
      </w:pPr>
      <w:bookmarkStart w:id="6" w:name="_Toc13659086"/>
      <w:proofErr w:type="spellStart"/>
      <w:r w:rsidRPr="00387A74">
        <w:rPr>
          <w:rFonts w:ascii="仿宋" w:hAnsi="仿宋"/>
        </w:rPr>
        <w:t>question_option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试题选项信息数据表</w:t>
      </w:r>
      <w:r w:rsidRPr="00387A74">
        <w:rPr>
          <w:rFonts w:ascii="仿宋" w:hAnsi="仿宋"/>
        </w:rPr>
        <w:t>)</w:t>
      </w:r>
      <w:bookmarkEnd w:id="6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3709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question_id</w:t>
            </w:r>
            <w:proofErr w:type="spellEnd"/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92445E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例如</w:t>
            </w:r>
            <w:r w:rsidRPr="00387A74">
              <w:rPr>
                <w:rFonts w:ascii="仿宋" w:eastAsia="仿宋" w:hAnsi="仿宋"/>
              </w:rPr>
              <w:t>:a,</w:t>
            </w:r>
            <w:r w:rsidRPr="00387A74">
              <w:rPr>
                <w:rFonts w:ascii="仿宋" w:eastAsia="仿宋" w:hAnsi="仿宋" w:hint="eastAsia"/>
              </w:rPr>
              <w:t>对</w:t>
            </w:r>
            <w:r w:rsidRPr="00387A74">
              <w:rPr>
                <w:rFonts w:ascii="仿宋" w:eastAsia="仿宋" w:hAnsi="仿宋"/>
              </w:rPr>
              <w:t>,</w:t>
            </w:r>
            <w:r w:rsidRPr="00387A74">
              <w:rPr>
                <w:rFonts w:ascii="仿宋" w:eastAsia="仿宋" w:hAnsi="仿宋" w:hint="eastAsia"/>
              </w:rPr>
              <w:t>错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option_value</w:t>
            </w:r>
            <w:proofErr w:type="spellEnd"/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(255)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b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b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737098" w:rsidRPr="00387A74" w:rsidRDefault="00737098" w:rsidP="00737098">
            <w:pPr>
              <w:pStyle w:val="ab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b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737098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617BE6" w:rsidRPr="00387A74" w:rsidRDefault="00571D66" w:rsidP="0096696F">
      <w:pPr>
        <w:pStyle w:val="2"/>
        <w:rPr>
          <w:rFonts w:ascii="仿宋" w:hAnsi="仿宋"/>
        </w:rPr>
      </w:pPr>
      <w:bookmarkStart w:id="7" w:name="_Toc13659089"/>
      <w:proofErr w:type="spellStart"/>
      <w:r w:rsidRPr="00387A74">
        <w:rPr>
          <w:rFonts w:ascii="仿宋" w:hAnsi="仿宋"/>
        </w:rPr>
        <w:t>exam_grade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考试成绩信息数据表</w:t>
      </w:r>
      <w:r w:rsidRPr="00387A74">
        <w:rPr>
          <w:rFonts w:ascii="仿宋" w:hAnsi="仿宋"/>
        </w:rPr>
        <w:t>)</w:t>
      </w:r>
      <w:bookmarkEnd w:id="7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50F4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50F48" w:rsidRPr="00387A74" w:rsidTr="00D63D5B">
        <w:tc>
          <w:tcPr>
            <w:tcW w:w="846" w:type="dxa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总分</w:t>
            </w:r>
          </w:p>
          <w:p w:rsidR="002A4AB4" w:rsidRPr="00387A74" w:rsidRDefault="00571D66" w:rsidP="000E3B9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lastRenderedPageBreak/>
              <w:t>非</w:t>
            </w: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proofErr w:type="spellStart"/>
            <w:r w:rsidRPr="00387A74">
              <w:rPr>
                <w:rFonts w:ascii="仿宋" w:eastAsia="仿宋" w:hAnsi="仿宋"/>
              </w:rPr>
              <w:t>type_tag</w:t>
            </w:r>
            <w:proofErr w:type="spellEnd"/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grade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分数汇总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section_id</w:t>
            </w:r>
            <w:proofErr w:type="spellEnd"/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人员隶属部门</w:t>
            </w:r>
          </w:p>
        </w:tc>
        <w:tc>
          <w:tcPr>
            <w:tcW w:w="3260" w:type="dxa"/>
            <w:vAlign w:val="center"/>
          </w:tcPr>
          <w:p w:rsidR="006A570F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user_type_id</w:t>
            </w:r>
            <w:proofErr w:type="spellEnd"/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人员所属分类</w:t>
            </w:r>
          </w:p>
        </w:tc>
        <w:tc>
          <w:tcPr>
            <w:tcW w:w="3260" w:type="dxa"/>
            <w:vAlign w:val="center"/>
          </w:tcPr>
          <w:p w:rsidR="00C5769E" w:rsidRPr="00387A74" w:rsidRDefault="00571D66" w:rsidP="00D23779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C5769E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user_type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A4AB4" w:rsidRPr="00387A74" w:rsidRDefault="002A4AB4" w:rsidP="002A4AB4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2A4AB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A4AB4" w:rsidRPr="00387A74" w:rsidRDefault="002A4AB4" w:rsidP="002A4AB4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bookmarkStart w:id="8" w:name="_Toc13659090"/>
      <w:proofErr w:type="spellStart"/>
      <w:r w:rsidRPr="00387A74">
        <w:rPr>
          <w:rFonts w:ascii="仿宋" w:hAnsi="仿宋"/>
        </w:rPr>
        <w:t>exam_user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考试人员信息数据表</w:t>
      </w:r>
      <w:r w:rsidRPr="00387A74">
        <w:rPr>
          <w:rFonts w:ascii="仿宋" w:hAnsi="仿宋"/>
        </w:rPr>
        <w:t>)</w:t>
      </w:r>
      <w:bookmarkEnd w:id="8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exam_room_id</w:t>
            </w:r>
            <w:proofErr w:type="spellEnd"/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无考场</w:t>
            </w:r>
          </w:p>
          <w:p w:rsidR="00476396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exam_room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AB1250" w:rsidRPr="00387A74" w:rsidTr="00D63D5B">
        <w:tc>
          <w:tcPr>
            <w:tcW w:w="846" w:type="dxa"/>
            <w:vAlign w:val="center"/>
          </w:tcPr>
          <w:p w:rsidR="00AB1250" w:rsidRPr="00387A74" w:rsidRDefault="00571D66" w:rsidP="00AB125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AB1250" w:rsidRPr="00387A74" w:rsidRDefault="00571D66" w:rsidP="00AB12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AB1250" w:rsidRPr="00387A74" w:rsidRDefault="00571D66" w:rsidP="00AB12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user_s_num</w:t>
            </w:r>
            <w:proofErr w:type="spellEnd"/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(20)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proofErr w:type="spellStart"/>
            <w:r w:rsidRPr="00387A74">
              <w:rPr>
                <w:rFonts w:ascii="仿宋" w:eastAsia="仿宋" w:hAnsi="仿宋"/>
              </w:rPr>
              <w:t>s_num</w:t>
            </w:r>
            <w:proofErr w:type="spellEnd"/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user_name</w:t>
            </w:r>
            <w:proofErr w:type="spellEnd"/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name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start_time</w:t>
            </w:r>
            <w:proofErr w:type="spellEnd"/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stop_time</w:t>
            </w:r>
            <w:proofErr w:type="spellEnd"/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delay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延时时间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proofErr w:type="gramStart"/>
            <w:r w:rsidRPr="00387A74">
              <w:rPr>
                <w:rFonts w:ascii="仿宋" w:eastAsia="仿宋" w:hAnsi="仿宋" w:hint="eastAsia"/>
              </w:rPr>
              <w:t>不</w:t>
            </w:r>
            <w:proofErr w:type="gramEnd"/>
            <w:r w:rsidRPr="00387A74">
              <w:rPr>
                <w:rFonts w:ascii="仿宋" w:eastAsia="仿宋" w:hAnsi="仿宋" w:hint="eastAsia"/>
              </w:rPr>
              <w:t>延时</w:t>
            </w:r>
          </w:p>
          <w:p w:rsidR="003E36F8" w:rsidRPr="00387A74" w:rsidRDefault="00571D66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进行延时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flag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444CBC" w:rsidRPr="00387A74" w:rsidRDefault="00571D66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444CBC" w:rsidRPr="00387A74" w:rsidRDefault="00571D66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444CBC" w:rsidRPr="00387A74" w:rsidRDefault="00571D66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lastRenderedPageBreak/>
              <w:t>3: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10</w:t>
            </w: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444CBC" w:rsidRPr="00387A74" w:rsidRDefault="00444CBC" w:rsidP="00444CBC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444CBC" w:rsidRPr="00387A74" w:rsidRDefault="00444CBC" w:rsidP="00444CBC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exam_questions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考试人员试题信息数据表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exam_user_id</w:t>
            </w:r>
            <w:proofErr w:type="spellEnd"/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exam_user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show_order</w:t>
            </w:r>
            <w:proofErr w:type="spellEnd"/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  <w:proofErr w:type="spellEnd"/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max_score</w:t>
            </w:r>
            <w:proofErr w:type="spellEnd"/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(2)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分值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  <w:proofErr w:type="spellEnd"/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warehouse_id</w:t>
            </w:r>
            <w:proofErr w:type="spellEnd"/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</w:t>
            </w:r>
            <w:proofErr w:type="gramStart"/>
            <w:r w:rsidRPr="00387A74">
              <w:rPr>
                <w:rFonts w:ascii="仿宋" w:eastAsia="仿宋" w:hAnsi="仿宋" w:hint="eastAsia"/>
              </w:rPr>
              <w:t>分配到试题库</w:t>
            </w:r>
            <w:proofErr w:type="gramEnd"/>
          </w:p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proofErr w:type="gramStart"/>
            <w:r w:rsidRPr="00387A74">
              <w:rPr>
                <w:rFonts w:ascii="仿宋" w:eastAsia="仿宋" w:hAnsi="仿宋" w:hint="eastAsia"/>
              </w:rPr>
              <w:t>非零</w:t>
            </w:r>
            <w:proofErr w:type="gramEnd"/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question_warehouse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user_answer</w:t>
            </w:r>
            <w:proofErr w:type="spellEnd"/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b"/>
              <w:jc w:val="both"/>
              <w:rPr>
                <w:rFonts w:ascii="仿宋" w:eastAsia="仿宋" w:hAnsi="仿宋"/>
              </w:rPr>
            </w:pP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94805" w:rsidRPr="00387A74" w:rsidRDefault="00794805" w:rsidP="00794805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A517DD" w:rsidRPr="00387A74" w:rsidRDefault="00890A76" w:rsidP="00890A76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 w:hint="eastAsia"/>
        </w:rPr>
        <w:t>exam_options</w:t>
      </w:r>
      <w:proofErr w:type="spellEnd"/>
      <w:r w:rsidRPr="00387A74">
        <w:rPr>
          <w:rFonts w:ascii="仿宋" w:hAnsi="仿宋" w:hint="eastAsia"/>
        </w:rPr>
        <w:t>(考试人员试题选项表)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90A7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exam_user_id</w:t>
            </w:r>
            <w:proofErr w:type="spellEnd"/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exam_user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  <w:proofErr w:type="spellEnd"/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  <w:proofErr w:type="spellEnd"/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</w:t>
            </w:r>
            <w:proofErr w:type="spellEnd"/>
            <w:r w:rsidRPr="00387A74">
              <w:rPr>
                <w:rFonts w:ascii="仿宋" w:eastAsia="仿宋" w:hAnsi="仿宋"/>
              </w:rPr>
              <w:t>(255)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b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890A76" w:rsidRPr="00387A74" w:rsidRDefault="00890A76" w:rsidP="00890A76">
      <w:pPr>
        <w:ind w:firstLineChars="0" w:firstLine="0"/>
        <w:rPr>
          <w:rFonts w:ascii="仿宋" w:hAnsi="仿宋"/>
        </w:rPr>
      </w:pPr>
    </w:p>
    <w:p w:rsidR="00B90155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  <w:b/>
          <w:bCs/>
          <w:kern w:val="44"/>
          <w:sz w:val="44"/>
          <w:szCs w:val="44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r w:rsidRPr="00387A74">
        <w:rPr>
          <w:rFonts w:ascii="仿宋" w:hAnsi="仿宋" w:hint="eastAsia"/>
        </w:rPr>
        <w:lastRenderedPageBreak/>
        <w:t>青春校园版数据表（升级）</w:t>
      </w:r>
    </w:p>
    <w:p w:rsidR="00B90155" w:rsidRPr="00387A74" w:rsidRDefault="00571D66" w:rsidP="0096696F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user_log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人员操作日志信息数据表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B90155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B90155" w:rsidRPr="00387A74" w:rsidRDefault="000F26FC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action_ip</w:t>
            </w:r>
            <w:proofErr w:type="spellEnd"/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char(20)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</w:t>
            </w:r>
            <w:proofErr w:type="spellStart"/>
            <w:r w:rsidRPr="00387A74">
              <w:rPr>
                <w:rFonts w:ascii="仿宋" w:eastAsia="仿宋" w:hAnsi="仿宋"/>
              </w:rPr>
              <w:t>ip</w:t>
            </w:r>
            <w:proofErr w:type="spellEnd"/>
            <w:r w:rsidRPr="00387A74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action_time</w:t>
            </w:r>
            <w:proofErr w:type="spellEnd"/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0155" w:rsidRPr="00387A74" w:rsidRDefault="00B90155" w:rsidP="00B55414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B90155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0155" w:rsidRPr="00387A74" w:rsidRDefault="00B90155" w:rsidP="00B55414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B90155" w:rsidP="00B90155">
      <w:pPr>
        <w:ind w:firstLine="560"/>
        <w:rPr>
          <w:rFonts w:ascii="仿宋" w:hAnsi="仿宋"/>
        </w:rPr>
      </w:pPr>
    </w:p>
    <w:p w:rsidR="001F5E46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section(</w:t>
      </w:r>
      <w:r w:rsidRPr="00387A74">
        <w:rPr>
          <w:rFonts w:ascii="仿宋" w:hAnsi="仿宋" w:hint="eastAsia"/>
        </w:rPr>
        <w:t>部门信息数据表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00612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00612" w:rsidRPr="00387A74" w:rsidTr="00B55414">
        <w:tc>
          <w:tcPr>
            <w:tcW w:w="846" w:type="dxa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部门名称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  <w:proofErr w:type="spellEnd"/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(2)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显示序号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sec_type_id</w:t>
            </w:r>
            <w:proofErr w:type="spellEnd"/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部门类型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暂未选择类型</w:t>
            </w:r>
          </w:p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proofErr w:type="spellStart"/>
            <w:r w:rsidRPr="00387A74">
              <w:rPr>
                <w:rFonts w:ascii="仿宋" w:eastAsia="仿宋" w:hAnsi="仿宋"/>
              </w:rPr>
              <w:t>section_type</w:t>
            </w:r>
            <w:proofErr w:type="spellEnd"/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p_id</w:t>
            </w:r>
            <w:proofErr w:type="spellEnd"/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一级部门</w:t>
            </w:r>
          </w:p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二级部门，关联本表中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show_tag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 xml:space="preserve">(1)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(64)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9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E757E5" w:rsidRPr="00387A74" w:rsidRDefault="00E757E5" w:rsidP="00E757E5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E757E5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757E5" w:rsidRPr="00387A74" w:rsidRDefault="00E757E5" w:rsidP="00E757E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62371" w:rsidRPr="00387A74" w:rsidRDefault="00571D66" w:rsidP="0096696F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section_type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部门类型信息数据表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E0F79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类型名称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show_tag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 xml:space="preserve">(1)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b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b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b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b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(64)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E0F79" w:rsidRPr="00387A74" w:rsidRDefault="002E0F79" w:rsidP="002E0F79">
            <w:pPr>
              <w:pStyle w:val="ab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b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2E0F79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E0F79" w:rsidRPr="00387A74" w:rsidRDefault="002E0F79" w:rsidP="002E0F7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821D3" w:rsidRPr="00387A74" w:rsidRDefault="00571D66" w:rsidP="0096696F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user_type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人员分类信息数据表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31A77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人员分类名称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w_question</w:t>
            </w:r>
            <w:proofErr w:type="spellEnd"/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应用试题库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未分配试题库</w:t>
            </w:r>
          </w:p>
          <w:p w:rsidR="00831A77" w:rsidRPr="00387A74" w:rsidRDefault="00571D66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 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show_tag</w:t>
            </w:r>
            <w:proofErr w:type="spellEnd"/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被删除</w:t>
            </w:r>
            <w:r w:rsidRPr="00387A74">
              <w:rPr>
                <w:rFonts w:ascii="仿宋" w:eastAsia="仿宋" w:hAnsi="仿宋"/>
              </w:rPr>
              <w:t>:1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(20)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add_time</w:t>
            </w:r>
            <w:proofErr w:type="spellEnd"/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831A77" w:rsidRPr="00387A74" w:rsidRDefault="00831A77" w:rsidP="00831A77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831A77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EF0F46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31A77" w:rsidRPr="00387A74" w:rsidRDefault="00831A77" w:rsidP="00831A77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31A77" w:rsidRPr="00387A74" w:rsidRDefault="00571D66" w:rsidP="0096696F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question_warehouse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试题库信息数据表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44A7D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44A7D" w:rsidRPr="00387A74" w:rsidTr="00D63D5B">
        <w:tc>
          <w:tcPr>
            <w:tcW w:w="846" w:type="dxa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name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试题库名称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show_tag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 xml:space="preserve">(1)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 xml:space="preserve">(64)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3DF3" w:rsidRPr="00387A74" w:rsidRDefault="00B93DF3" w:rsidP="00B93DF3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B93DF3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3DF3" w:rsidRPr="00387A74" w:rsidRDefault="00B93DF3" w:rsidP="00B93DF3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44A7D" w:rsidRPr="00387A74" w:rsidRDefault="00571D66" w:rsidP="0096696F">
      <w:pPr>
        <w:pStyle w:val="2"/>
        <w:rPr>
          <w:rFonts w:ascii="仿宋" w:hAnsi="仿宋"/>
        </w:rPr>
      </w:pPr>
      <w:bookmarkStart w:id="9" w:name="_Toc13659088"/>
      <w:proofErr w:type="spellStart"/>
      <w:r w:rsidRPr="00387A74">
        <w:rPr>
          <w:rFonts w:ascii="仿宋" w:hAnsi="仿宋"/>
        </w:rPr>
        <w:t>exam_room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考场信息数据表</w:t>
      </w:r>
      <w:r w:rsidRPr="00387A74">
        <w:rPr>
          <w:rFonts w:ascii="仿宋" w:hAnsi="仿宋"/>
        </w:rPr>
        <w:t>)</w:t>
      </w:r>
      <w:bookmarkEnd w:id="9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22"/>
        <w:gridCol w:w="2976"/>
        <w:gridCol w:w="1686"/>
        <w:gridCol w:w="1373"/>
        <w:gridCol w:w="2594"/>
      </w:tblGrid>
      <w:tr w:rsidR="002636CE" w:rsidRPr="00387A74" w:rsidTr="00EA63BC">
        <w:tc>
          <w:tcPr>
            <w:tcW w:w="722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373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594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636CE" w:rsidRPr="00387A74" w:rsidTr="00EA63BC">
        <w:tc>
          <w:tcPr>
            <w:tcW w:w="722" w:type="dxa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976" w:type="dxa"/>
          </w:tcPr>
          <w:p w:rsidR="002636CE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86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373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594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  <w:proofErr w:type="spellEnd"/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(3)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排列序号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lastRenderedPageBreak/>
              <w:t>3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exam_type</w:t>
            </w:r>
            <w:proofErr w:type="spellEnd"/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考试类型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不设置考试类型</w:t>
            </w:r>
          </w:p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gramStart"/>
            <w:r w:rsidRPr="00387A74">
              <w:rPr>
                <w:rFonts w:ascii="仿宋" w:hAnsi="仿宋" w:hint="eastAsia"/>
                <w:sz w:val="24"/>
                <w:szCs w:val="24"/>
              </w:rPr>
              <w:t>非零</w:t>
            </w:r>
            <w:proofErr w:type="gramEnd"/>
            <w:r w:rsidRPr="00387A74">
              <w:rPr>
                <w:rFonts w:ascii="仿宋" w:hAnsi="仿宋"/>
                <w:sz w:val="24"/>
                <w:szCs w:val="24"/>
              </w:rPr>
              <w:t>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user_type</w:t>
            </w:r>
            <w:proofErr w:type="spellEnd"/>
            <w:r w:rsidRPr="00387A74">
              <w:rPr>
                <w:rFonts w:ascii="仿宋" w:hAnsi="仿宋" w:hint="eastAsia"/>
                <w:sz w:val="24"/>
                <w:szCs w:val="24"/>
              </w:rPr>
              <w:t>中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batch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批次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exam_name</w:t>
            </w:r>
            <w:proofErr w:type="spellEnd"/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考场名称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exam_room</w:t>
            </w:r>
            <w:proofErr w:type="spellEnd"/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考场位置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可加数字作为考场号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exam_time</w:t>
            </w:r>
            <w:proofErr w:type="spellEnd"/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考试开始时间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exam_time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单位（分钟）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max_user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最大容纳人数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:0(</w:t>
            </w:r>
            <w:r w:rsidRPr="00387A74">
              <w:rPr>
                <w:rFonts w:ascii="仿宋" w:eastAsia="仿宋" w:hAnsi="仿宋" w:hint="eastAsia"/>
              </w:rPr>
              <w:t>暂未设置最大容纳人数</w:t>
            </w:r>
            <w:r w:rsidRPr="00387A74">
              <w:rPr>
                <w:rFonts w:ascii="仿宋" w:eastAsia="仿宋" w:hAnsi="仿宋"/>
              </w:rPr>
              <w:t>)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act_user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实际人数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暂未分配考场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show_tag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del_tag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add_user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(20)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add_time</w:t>
            </w:r>
            <w:proofErr w:type="spellEnd"/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datetime</w:t>
            </w:r>
            <w:proofErr w:type="spellEnd"/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Draw_the_order</w:t>
            </w:r>
            <w:proofErr w:type="spellEnd"/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17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  <w:proofErr w:type="spellEnd"/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18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Topic_distribution</w:t>
            </w:r>
            <w:proofErr w:type="spellEnd"/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/>
              </w:rPr>
              <w:t>varchar</w:t>
            </w:r>
            <w:proofErr w:type="spellEnd"/>
            <w:r w:rsidRPr="00387A74">
              <w:rPr>
                <w:rFonts w:ascii="仿宋" w:eastAsia="仿宋" w:hAnsi="仿宋"/>
              </w:rPr>
              <w:t>(255)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19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  <w:proofErr w:type="spellEnd"/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20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  <w:proofErr w:type="spellEnd"/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</w:t>
            </w:r>
            <w:proofErr w:type="gramStart"/>
            <w:r w:rsidRPr="00387A74">
              <w:rPr>
                <w:rFonts w:ascii="仿宋" w:hAnsi="仿宋" w:hint="eastAsia"/>
                <w:sz w:val="24"/>
                <w:szCs w:val="24"/>
              </w:rPr>
              <w:t>标识位</w:t>
            </w:r>
            <w:proofErr w:type="gramEnd"/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</w:t>
            </w: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  <w:r w:rsidRPr="00387A74">
              <w:rPr>
                <w:rFonts w:ascii="仿宋" w:eastAsia="仿宋" w:hAnsi="仿宋" w:hint="eastAsia"/>
              </w:rPr>
              <w:t>:</w:t>
            </w:r>
          </w:p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lastRenderedPageBreak/>
              <w:t>21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  <w:proofErr w:type="spellEnd"/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</w:t>
            </w:r>
            <w:proofErr w:type="gramStart"/>
            <w:r w:rsidRPr="00387A74">
              <w:rPr>
                <w:rFonts w:ascii="仿宋" w:hAnsi="仿宋" w:hint="eastAsia"/>
                <w:sz w:val="24"/>
                <w:szCs w:val="24"/>
              </w:rPr>
              <w:t>标识位</w:t>
            </w:r>
            <w:proofErr w:type="gramEnd"/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22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b"/>
              <w:spacing w:before="0" w:beforeAutospacing="0" w:after="0" w:afterAutospacing="0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97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8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373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594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29" w:type="dxa"/>
            <w:gridSpan w:val="4"/>
          </w:tcPr>
          <w:p w:rsidR="00966481" w:rsidRPr="00387A74" w:rsidRDefault="00966481" w:rsidP="00966481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636CE" w:rsidRPr="00387A74" w:rsidRDefault="00EA63BC" w:rsidP="00EA63BC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simulate_question</w:t>
      </w:r>
      <w:proofErr w:type="spellEnd"/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模拟考试表</w:t>
      </w:r>
      <w:r w:rsidRPr="00387A74">
        <w:rPr>
          <w:rFonts w:ascii="仿宋" w:hAnsi="仿宋"/>
        </w:rPr>
        <w:t>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31A1F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231A1F" w:rsidRPr="00387A74" w:rsidRDefault="000F26FC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387A74">
              <w:rPr>
                <w:rFonts w:ascii="仿宋" w:hAnsi="仿宋"/>
                <w:sz w:val="24"/>
              </w:rPr>
              <w:t>varchar</w:t>
            </w:r>
            <w:proofErr w:type="spellEnd"/>
            <w:r w:rsidRPr="00387A74"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表name字段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start</w:t>
            </w:r>
            <w:r w:rsidRPr="00387A74">
              <w:rPr>
                <w:rFonts w:ascii="仿宋" w:eastAsia="仿宋" w:hAnsi="仿宋"/>
              </w:rPr>
              <w:t>_time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stop</w:t>
            </w:r>
            <w:r w:rsidRPr="00387A74">
              <w:rPr>
                <w:rFonts w:ascii="仿宋" w:eastAsia="仿宋" w:hAnsi="仿宋"/>
              </w:rPr>
              <w:t>_time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</w:t>
            </w:r>
            <w:r w:rsidRPr="00387A74">
              <w:rPr>
                <w:rFonts w:ascii="仿宋" w:eastAsia="仿宋" w:hAnsi="仿宋"/>
              </w:rPr>
              <w:t>tus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1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yp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e</w:t>
            </w:r>
            <w:r w:rsidRPr="00387A74">
              <w:rPr>
                <w:rFonts w:ascii="仿宋" w:hAnsi="仿宋"/>
                <w:sz w:val="24"/>
                <w:szCs w:val="24"/>
              </w:rPr>
              <w:t>_tag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 w:hint="eastAsia"/>
                <w:sz w:val="24"/>
                <w:szCs w:val="24"/>
              </w:rPr>
              <w:t>i</w:t>
            </w:r>
            <w:r w:rsidRPr="00387A74">
              <w:rPr>
                <w:rFonts w:ascii="仿宋" w:hAnsi="仿宋"/>
                <w:sz w:val="24"/>
                <w:szCs w:val="24"/>
              </w:rPr>
              <w:t>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0:判断正误题</w:t>
            </w:r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2:多选题</w:t>
            </w:r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opic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rue_answer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 w:hint="eastAsia"/>
                <w:sz w:val="24"/>
                <w:szCs w:val="24"/>
              </w:rPr>
              <w:t>v</w:t>
            </w:r>
            <w:r w:rsidRPr="00387A74">
              <w:rPr>
                <w:rFonts w:ascii="仿宋" w:hAnsi="仿宋"/>
                <w:sz w:val="24"/>
                <w:szCs w:val="24"/>
              </w:rPr>
              <w:t>archar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w</w:t>
            </w:r>
            <w:r w:rsidRPr="00387A74">
              <w:rPr>
                <w:rFonts w:ascii="仿宋" w:eastAsia="仿宋" w:hAnsi="仿宋"/>
              </w:rPr>
              <w:t>arehouse_id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int</w:t>
            </w:r>
            <w:proofErr w:type="spellEnd"/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暂未</w:t>
            </w:r>
            <w:proofErr w:type="gramStart"/>
            <w:r w:rsidRPr="00387A74">
              <w:rPr>
                <w:rFonts w:ascii="仿宋" w:eastAsia="仿宋" w:hAnsi="仿宋" w:hint="eastAsia"/>
              </w:rPr>
              <w:t>分配到试题库</w:t>
            </w:r>
            <w:proofErr w:type="gramEnd"/>
          </w:p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proofErr w:type="gramStart"/>
            <w:r w:rsidRPr="00387A74">
              <w:rPr>
                <w:rFonts w:ascii="仿宋" w:eastAsia="仿宋" w:hAnsi="仿宋" w:hint="eastAsia"/>
              </w:rPr>
              <w:t>非零</w:t>
            </w:r>
            <w:proofErr w:type="gramEnd"/>
            <w:r w:rsidRPr="00387A74">
              <w:rPr>
                <w:rFonts w:ascii="仿宋" w:eastAsia="仿宋" w:hAnsi="仿宋" w:hint="eastAsia"/>
              </w:rPr>
              <w:t>:同</w:t>
            </w:r>
            <w:proofErr w:type="spellStart"/>
            <w:r w:rsidRPr="00387A74">
              <w:rPr>
                <w:rFonts w:ascii="仿宋" w:eastAsia="仿宋" w:hAnsi="仿宋"/>
              </w:rPr>
              <w:t>question_warehouse</w:t>
            </w:r>
            <w:proofErr w:type="spellEnd"/>
            <w:r w:rsidRPr="00387A74">
              <w:rPr>
                <w:rFonts w:ascii="仿宋" w:eastAsia="仿宋" w:hAnsi="仿宋" w:hint="eastAsia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lastRenderedPageBreak/>
              <w:t>12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u</w:t>
            </w:r>
            <w:r w:rsidRPr="00387A74">
              <w:rPr>
                <w:rFonts w:ascii="仿宋" w:eastAsia="仿宋" w:hAnsi="仿宋"/>
              </w:rPr>
              <w:t>ser_answer</w:t>
            </w:r>
            <w:proofErr w:type="spellEnd"/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</w:t>
            </w:r>
            <w:proofErr w:type="spellEnd"/>
            <w:r w:rsidRPr="00387A74">
              <w:rPr>
                <w:rFonts w:ascii="仿宋" w:eastAsia="仿宋" w:hAnsi="仿宋"/>
              </w:rPr>
              <w:t>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  <w:proofErr w:type="gramStart"/>
            <w:r w:rsidRPr="00387A74">
              <w:rPr>
                <w:rFonts w:ascii="仿宋" w:eastAsia="仿宋" w:hAnsi="仿宋" w:hint="eastAsia"/>
              </w:rPr>
              <w:t>标识位</w:t>
            </w:r>
            <w:proofErr w:type="gramEnd"/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31A1F" w:rsidRPr="00387A74" w:rsidRDefault="00231A1F" w:rsidP="00231A1F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31A1F" w:rsidRPr="00387A74" w:rsidRDefault="007A0D86" w:rsidP="007A0D86">
      <w:pPr>
        <w:pStyle w:val="2"/>
        <w:rPr>
          <w:rFonts w:ascii="仿宋" w:hAnsi="仿宋"/>
        </w:rPr>
      </w:pPr>
      <w:proofErr w:type="spellStart"/>
      <w:r w:rsidRPr="00387A74">
        <w:rPr>
          <w:rFonts w:ascii="仿宋" w:hAnsi="仿宋"/>
        </w:rPr>
        <w:t>simulate_options</w:t>
      </w:r>
      <w:proofErr w:type="spellEnd"/>
      <w:r w:rsidRPr="00387A74">
        <w:rPr>
          <w:rFonts w:ascii="仿宋" w:hAnsi="仿宋" w:hint="eastAsia"/>
        </w:rPr>
        <w:t>(模拟考试选项卡)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A0D8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A0D86" w:rsidRPr="00387A74" w:rsidTr="0043020F">
        <w:tc>
          <w:tcPr>
            <w:tcW w:w="846" w:type="dxa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387A74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387A74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387A74">
              <w:rPr>
                <w:rFonts w:ascii="仿宋" w:hAnsi="仿宋"/>
                <w:sz w:val="24"/>
                <w:szCs w:val="24"/>
              </w:rPr>
              <w:t>int</w:t>
            </w:r>
            <w:proofErr w:type="spellEnd"/>
            <w:r w:rsidRPr="00387A74">
              <w:rPr>
                <w:rFonts w:ascii="仿宋" w:hAnsi="仿宋"/>
                <w:sz w:val="24"/>
                <w:szCs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  <w:proofErr w:type="spellEnd"/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</w:t>
            </w:r>
            <w:proofErr w:type="spellEnd"/>
            <w:r w:rsidRPr="00387A74">
              <w:rPr>
                <w:rFonts w:ascii="仿宋" w:eastAsia="仿宋" w:hAnsi="仿宋"/>
              </w:rPr>
              <w:t>(3)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  <w:proofErr w:type="spellEnd"/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proofErr w:type="spellStart"/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</w:t>
            </w:r>
            <w:proofErr w:type="spellEnd"/>
            <w:r w:rsidRPr="00387A74">
              <w:rPr>
                <w:rFonts w:ascii="仿宋" w:eastAsia="仿宋" w:hAnsi="仿宋"/>
              </w:rPr>
              <w:t>(255)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b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b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90B50" w:rsidRPr="00387A74" w:rsidRDefault="00690B50" w:rsidP="00690B50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A0D86" w:rsidRPr="00387A74" w:rsidRDefault="007A0D86" w:rsidP="007A0D86">
      <w:pPr>
        <w:ind w:firstLine="560"/>
        <w:rPr>
          <w:rFonts w:ascii="仿宋" w:hAnsi="仿宋"/>
        </w:rPr>
      </w:pPr>
    </w:p>
    <w:sectPr w:rsidR="007A0D86" w:rsidRPr="00387A74" w:rsidSect="00B03D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B83" w:rsidRDefault="00CD7B83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CD7B83" w:rsidRDefault="00CD7B83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14" w:rsidRDefault="00B5541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55414" w:rsidRDefault="00B55414" w:rsidP="00B03D58">
            <w:pPr>
              <w:pStyle w:val="a5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6A5940">
              <w:rPr>
                <w:rFonts w:ascii="宋体" w:hAnsi="宋体"/>
                <w:b/>
                <w:bCs/>
                <w:noProof/>
                <w:sz w:val="24"/>
                <w:szCs w:val="24"/>
              </w:rPr>
              <w:t>4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6A5940">
              <w:rPr>
                <w:rFonts w:ascii="宋体" w:hAnsi="宋体"/>
                <w:b/>
                <w:bCs/>
                <w:noProof/>
                <w:sz w:val="24"/>
                <w:szCs w:val="24"/>
              </w:rPr>
              <w:t>16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14" w:rsidRDefault="00B5541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B83" w:rsidRDefault="00CD7B83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CD7B83" w:rsidRDefault="00CD7B83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14" w:rsidRDefault="00B5541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14" w:rsidRDefault="00B55414" w:rsidP="00B03D58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14" w:rsidRDefault="00B55414" w:rsidP="00D066D7">
    <w:pP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3B89312B"/>
    <w:multiLevelType w:val="hybridMultilevel"/>
    <w:tmpl w:val="5E66FBFE"/>
    <w:lvl w:ilvl="0" w:tplc="D3A29B3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30"/>
    <w:rsid w:val="000038CB"/>
    <w:rsid w:val="0002215D"/>
    <w:rsid w:val="000228F1"/>
    <w:rsid w:val="00024DC5"/>
    <w:rsid w:val="000322A4"/>
    <w:rsid w:val="0003758A"/>
    <w:rsid w:val="00053AAB"/>
    <w:rsid w:val="00066A6F"/>
    <w:rsid w:val="00074DC2"/>
    <w:rsid w:val="000828C5"/>
    <w:rsid w:val="000836A5"/>
    <w:rsid w:val="0009142E"/>
    <w:rsid w:val="00097004"/>
    <w:rsid w:val="000A08F7"/>
    <w:rsid w:val="000B15F0"/>
    <w:rsid w:val="000B3161"/>
    <w:rsid w:val="000C1214"/>
    <w:rsid w:val="000C4425"/>
    <w:rsid w:val="000C6D9D"/>
    <w:rsid w:val="000D2F92"/>
    <w:rsid w:val="000E3B95"/>
    <w:rsid w:val="000E6E2C"/>
    <w:rsid w:val="000F12C1"/>
    <w:rsid w:val="000F26FC"/>
    <w:rsid w:val="000F59F9"/>
    <w:rsid w:val="000F7FEF"/>
    <w:rsid w:val="0010035C"/>
    <w:rsid w:val="00103C12"/>
    <w:rsid w:val="001057FB"/>
    <w:rsid w:val="0011037F"/>
    <w:rsid w:val="001123B7"/>
    <w:rsid w:val="00112D2E"/>
    <w:rsid w:val="00114E09"/>
    <w:rsid w:val="00137AE1"/>
    <w:rsid w:val="00142455"/>
    <w:rsid w:val="00152C38"/>
    <w:rsid w:val="001554CB"/>
    <w:rsid w:val="00160D35"/>
    <w:rsid w:val="0016372D"/>
    <w:rsid w:val="00165058"/>
    <w:rsid w:val="00165C81"/>
    <w:rsid w:val="00166723"/>
    <w:rsid w:val="0018090F"/>
    <w:rsid w:val="001922EA"/>
    <w:rsid w:val="001B08DD"/>
    <w:rsid w:val="001C5DCE"/>
    <w:rsid w:val="001C7368"/>
    <w:rsid w:val="001E29A1"/>
    <w:rsid w:val="001F5E46"/>
    <w:rsid w:val="00205633"/>
    <w:rsid w:val="00212159"/>
    <w:rsid w:val="00225910"/>
    <w:rsid w:val="00231A1F"/>
    <w:rsid w:val="002636CE"/>
    <w:rsid w:val="0027549D"/>
    <w:rsid w:val="00283D41"/>
    <w:rsid w:val="00284CC0"/>
    <w:rsid w:val="00285DE1"/>
    <w:rsid w:val="002A4AB4"/>
    <w:rsid w:val="002B0680"/>
    <w:rsid w:val="002B67A6"/>
    <w:rsid w:val="002C2C03"/>
    <w:rsid w:val="002C3193"/>
    <w:rsid w:val="002D5A71"/>
    <w:rsid w:val="002E0F79"/>
    <w:rsid w:val="002F1147"/>
    <w:rsid w:val="00303293"/>
    <w:rsid w:val="00306C2F"/>
    <w:rsid w:val="00334E80"/>
    <w:rsid w:val="00342A0F"/>
    <w:rsid w:val="003564ED"/>
    <w:rsid w:val="003624BC"/>
    <w:rsid w:val="00380B9C"/>
    <w:rsid w:val="00382C97"/>
    <w:rsid w:val="00387A74"/>
    <w:rsid w:val="00395EC5"/>
    <w:rsid w:val="003B5F44"/>
    <w:rsid w:val="003C1881"/>
    <w:rsid w:val="003C340B"/>
    <w:rsid w:val="003D389A"/>
    <w:rsid w:val="003E010B"/>
    <w:rsid w:val="003E07BE"/>
    <w:rsid w:val="003E3691"/>
    <w:rsid w:val="003E36F8"/>
    <w:rsid w:val="00444CBC"/>
    <w:rsid w:val="00445C5A"/>
    <w:rsid w:val="00450F48"/>
    <w:rsid w:val="004522A3"/>
    <w:rsid w:val="004711EF"/>
    <w:rsid w:val="00473818"/>
    <w:rsid w:val="00476396"/>
    <w:rsid w:val="0049768C"/>
    <w:rsid w:val="004A197A"/>
    <w:rsid w:val="004A273C"/>
    <w:rsid w:val="004B1169"/>
    <w:rsid w:val="004C6C03"/>
    <w:rsid w:val="004D4618"/>
    <w:rsid w:val="00502AEC"/>
    <w:rsid w:val="00531384"/>
    <w:rsid w:val="005318F1"/>
    <w:rsid w:val="005333E7"/>
    <w:rsid w:val="00534236"/>
    <w:rsid w:val="0053565B"/>
    <w:rsid w:val="00536F82"/>
    <w:rsid w:val="00544D77"/>
    <w:rsid w:val="00547DA1"/>
    <w:rsid w:val="00551CD7"/>
    <w:rsid w:val="00571D66"/>
    <w:rsid w:val="0059768A"/>
    <w:rsid w:val="00597B0A"/>
    <w:rsid w:val="005A340A"/>
    <w:rsid w:val="005A464B"/>
    <w:rsid w:val="005B2452"/>
    <w:rsid w:val="005B2E7D"/>
    <w:rsid w:val="005B37DB"/>
    <w:rsid w:val="005B69AF"/>
    <w:rsid w:val="005E217D"/>
    <w:rsid w:val="005E718D"/>
    <w:rsid w:val="005F1A6C"/>
    <w:rsid w:val="006122D8"/>
    <w:rsid w:val="00617BE6"/>
    <w:rsid w:val="006345C7"/>
    <w:rsid w:val="00671FE4"/>
    <w:rsid w:val="00685975"/>
    <w:rsid w:val="00690B50"/>
    <w:rsid w:val="006A570F"/>
    <w:rsid w:val="006A5940"/>
    <w:rsid w:val="006A7286"/>
    <w:rsid w:val="006B39B5"/>
    <w:rsid w:val="006C0C6C"/>
    <w:rsid w:val="006C22C5"/>
    <w:rsid w:val="006D796A"/>
    <w:rsid w:val="006F0BA3"/>
    <w:rsid w:val="0070052F"/>
    <w:rsid w:val="00700612"/>
    <w:rsid w:val="00703746"/>
    <w:rsid w:val="00725716"/>
    <w:rsid w:val="00737098"/>
    <w:rsid w:val="00741B03"/>
    <w:rsid w:val="007466BC"/>
    <w:rsid w:val="007569C0"/>
    <w:rsid w:val="007571F0"/>
    <w:rsid w:val="00762371"/>
    <w:rsid w:val="007716C2"/>
    <w:rsid w:val="0077713B"/>
    <w:rsid w:val="007810A1"/>
    <w:rsid w:val="007821D3"/>
    <w:rsid w:val="007853BC"/>
    <w:rsid w:val="00794805"/>
    <w:rsid w:val="00797B24"/>
    <w:rsid w:val="007A018D"/>
    <w:rsid w:val="007A0D86"/>
    <w:rsid w:val="007A6234"/>
    <w:rsid w:val="007B3C7B"/>
    <w:rsid w:val="007C32CE"/>
    <w:rsid w:val="007E63B4"/>
    <w:rsid w:val="0080251F"/>
    <w:rsid w:val="00804E41"/>
    <w:rsid w:val="00804ED3"/>
    <w:rsid w:val="00831A77"/>
    <w:rsid w:val="0083238F"/>
    <w:rsid w:val="00844A7D"/>
    <w:rsid w:val="00854F22"/>
    <w:rsid w:val="00856578"/>
    <w:rsid w:val="00863E2C"/>
    <w:rsid w:val="00873D16"/>
    <w:rsid w:val="00874F85"/>
    <w:rsid w:val="00874FAF"/>
    <w:rsid w:val="00890A76"/>
    <w:rsid w:val="00895C46"/>
    <w:rsid w:val="008B05D2"/>
    <w:rsid w:val="008B3D97"/>
    <w:rsid w:val="008C3657"/>
    <w:rsid w:val="008C5214"/>
    <w:rsid w:val="008D7605"/>
    <w:rsid w:val="008E320C"/>
    <w:rsid w:val="0090529A"/>
    <w:rsid w:val="0092445E"/>
    <w:rsid w:val="00935F9F"/>
    <w:rsid w:val="00954E00"/>
    <w:rsid w:val="009603A2"/>
    <w:rsid w:val="009607BB"/>
    <w:rsid w:val="00965F32"/>
    <w:rsid w:val="00966481"/>
    <w:rsid w:val="0096696F"/>
    <w:rsid w:val="00972634"/>
    <w:rsid w:val="00973659"/>
    <w:rsid w:val="009777D5"/>
    <w:rsid w:val="00997F65"/>
    <w:rsid w:val="009B309E"/>
    <w:rsid w:val="009C644B"/>
    <w:rsid w:val="009D6D3C"/>
    <w:rsid w:val="009F1539"/>
    <w:rsid w:val="009F2CFA"/>
    <w:rsid w:val="009F38E9"/>
    <w:rsid w:val="009F3F50"/>
    <w:rsid w:val="00A14B07"/>
    <w:rsid w:val="00A2382C"/>
    <w:rsid w:val="00A239D8"/>
    <w:rsid w:val="00A517DD"/>
    <w:rsid w:val="00A53D4E"/>
    <w:rsid w:val="00A53F27"/>
    <w:rsid w:val="00A56031"/>
    <w:rsid w:val="00A60367"/>
    <w:rsid w:val="00A64576"/>
    <w:rsid w:val="00A713B1"/>
    <w:rsid w:val="00A770FC"/>
    <w:rsid w:val="00A82FC3"/>
    <w:rsid w:val="00A85988"/>
    <w:rsid w:val="00AA23A9"/>
    <w:rsid w:val="00AA24FD"/>
    <w:rsid w:val="00AA5D5A"/>
    <w:rsid w:val="00AA7943"/>
    <w:rsid w:val="00AB1250"/>
    <w:rsid w:val="00AB308D"/>
    <w:rsid w:val="00AC7E73"/>
    <w:rsid w:val="00AD1429"/>
    <w:rsid w:val="00AD640D"/>
    <w:rsid w:val="00AD71C1"/>
    <w:rsid w:val="00AE3264"/>
    <w:rsid w:val="00B015C5"/>
    <w:rsid w:val="00B03D58"/>
    <w:rsid w:val="00B070E3"/>
    <w:rsid w:val="00B109B7"/>
    <w:rsid w:val="00B17B19"/>
    <w:rsid w:val="00B2634C"/>
    <w:rsid w:val="00B270FE"/>
    <w:rsid w:val="00B4514D"/>
    <w:rsid w:val="00B50589"/>
    <w:rsid w:val="00B55414"/>
    <w:rsid w:val="00B57572"/>
    <w:rsid w:val="00B82095"/>
    <w:rsid w:val="00B90155"/>
    <w:rsid w:val="00B93DF3"/>
    <w:rsid w:val="00B940A0"/>
    <w:rsid w:val="00B9595B"/>
    <w:rsid w:val="00BA1C3E"/>
    <w:rsid w:val="00BA5B56"/>
    <w:rsid w:val="00BA766C"/>
    <w:rsid w:val="00BB2DD2"/>
    <w:rsid w:val="00BE50B6"/>
    <w:rsid w:val="00C0080A"/>
    <w:rsid w:val="00C23F4B"/>
    <w:rsid w:val="00C24818"/>
    <w:rsid w:val="00C2586D"/>
    <w:rsid w:val="00C37295"/>
    <w:rsid w:val="00C419AA"/>
    <w:rsid w:val="00C5180B"/>
    <w:rsid w:val="00C5203F"/>
    <w:rsid w:val="00C5769E"/>
    <w:rsid w:val="00C649CB"/>
    <w:rsid w:val="00C65F66"/>
    <w:rsid w:val="00C71C96"/>
    <w:rsid w:val="00C76ECF"/>
    <w:rsid w:val="00CA11D5"/>
    <w:rsid w:val="00CA5101"/>
    <w:rsid w:val="00CD7B83"/>
    <w:rsid w:val="00CE59DD"/>
    <w:rsid w:val="00CF07BE"/>
    <w:rsid w:val="00D066D7"/>
    <w:rsid w:val="00D15AF7"/>
    <w:rsid w:val="00D23779"/>
    <w:rsid w:val="00D62330"/>
    <w:rsid w:val="00DB1184"/>
    <w:rsid w:val="00DB3E70"/>
    <w:rsid w:val="00DC5971"/>
    <w:rsid w:val="00E01837"/>
    <w:rsid w:val="00E15EC0"/>
    <w:rsid w:val="00E26E2C"/>
    <w:rsid w:val="00E31790"/>
    <w:rsid w:val="00E32393"/>
    <w:rsid w:val="00E37138"/>
    <w:rsid w:val="00E3733E"/>
    <w:rsid w:val="00E50CAC"/>
    <w:rsid w:val="00E6389B"/>
    <w:rsid w:val="00E71B2B"/>
    <w:rsid w:val="00E742DE"/>
    <w:rsid w:val="00E757E5"/>
    <w:rsid w:val="00E86B7B"/>
    <w:rsid w:val="00E93756"/>
    <w:rsid w:val="00E97B2A"/>
    <w:rsid w:val="00EA63BC"/>
    <w:rsid w:val="00ED0968"/>
    <w:rsid w:val="00EF0F46"/>
    <w:rsid w:val="00F14EF1"/>
    <w:rsid w:val="00F33820"/>
    <w:rsid w:val="00F33ADA"/>
    <w:rsid w:val="00F3743F"/>
    <w:rsid w:val="00F44025"/>
    <w:rsid w:val="00F47639"/>
    <w:rsid w:val="00F5475C"/>
    <w:rsid w:val="00F60F3E"/>
    <w:rsid w:val="00FA24AA"/>
    <w:rsid w:val="00FB560F"/>
    <w:rsid w:val="00FB7F30"/>
    <w:rsid w:val="00FC32B2"/>
    <w:rsid w:val="00FC52E5"/>
    <w:rsid w:val="00FE4583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A1F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28F1"/>
  </w:style>
  <w:style w:type="character" w:styleId="a6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7">
    <w:name w:val="List Paragraph"/>
    <w:basedOn w:val="a"/>
    <w:uiPriority w:val="34"/>
    <w:rsid w:val="00074DC2"/>
    <w:pPr>
      <w:ind w:firstLine="420"/>
    </w:pPr>
  </w:style>
  <w:style w:type="paragraph" w:customStyle="1" w:styleId="a8">
    <w:name w:val="图片"/>
    <w:basedOn w:val="a"/>
    <w:next w:val="a9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9">
    <w:name w:val="图注"/>
    <w:basedOn w:val="a8"/>
    <w:next w:val="a"/>
    <w:autoRedefine/>
    <w:qFormat/>
    <w:rsid w:val="00C76ECF"/>
    <w:rPr>
      <w:rFonts w:eastAsia="黑体"/>
      <w:b/>
      <w:sz w:val="20"/>
    </w:rPr>
  </w:style>
  <w:style w:type="character" w:customStyle="1" w:styleId="3Char">
    <w:name w:val="标题 3 Char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E15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45"/>
    <w:rsid w:val="00E15E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E15E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E15E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E15EC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E15EC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1"/>
    <w:next w:val="aa"/>
    <w:uiPriority w:val="39"/>
    <w:rsid w:val="00B01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6A594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A5940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A1F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28F1"/>
  </w:style>
  <w:style w:type="character" w:styleId="a6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7">
    <w:name w:val="List Paragraph"/>
    <w:basedOn w:val="a"/>
    <w:uiPriority w:val="34"/>
    <w:rsid w:val="00074DC2"/>
    <w:pPr>
      <w:ind w:firstLine="420"/>
    </w:pPr>
  </w:style>
  <w:style w:type="paragraph" w:customStyle="1" w:styleId="a8">
    <w:name w:val="图片"/>
    <w:basedOn w:val="a"/>
    <w:next w:val="a9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9">
    <w:name w:val="图注"/>
    <w:basedOn w:val="a8"/>
    <w:next w:val="a"/>
    <w:autoRedefine/>
    <w:qFormat/>
    <w:rsid w:val="00C76ECF"/>
    <w:rPr>
      <w:rFonts w:eastAsia="黑体"/>
      <w:b/>
      <w:sz w:val="20"/>
    </w:rPr>
  </w:style>
  <w:style w:type="character" w:customStyle="1" w:styleId="3Char">
    <w:name w:val="标题 3 Char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E15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45"/>
    <w:rsid w:val="00E15E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E15E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E15E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E15EC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E15EC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1"/>
    <w:next w:val="aa"/>
    <w:uiPriority w:val="39"/>
    <w:rsid w:val="00B01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6A594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A5940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CECB-8F85-4736-9464-0BD822FE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0</TotalTime>
  <Pages>16</Pages>
  <Words>1110</Words>
  <Characters>6331</Characters>
  <Application>Microsoft Office Word</Application>
  <DocSecurity>0</DocSecurity>
  <Lines>52</Lines>
  <Paragraphs>14</Paragraphs>
  <ScaleCrop>false</ScaleCrop>
  <Company>Home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keywords>月</cp:keywords>
  <cp:lastModifiedBy>微软用户</cp:lastModifiedBy>
  <cp:revision>2</cp:revision>
  <dcterms:created xsi:type="dcterms:W3CDTF">2019-09-28T09:41:00Z</dcterms:created>
  <dcterms:modified xsi:type="dcterms:W3CDTF">2019-09-28T09:41:00Z</dcterms:modified>
</cp:coreProperties>
</file>